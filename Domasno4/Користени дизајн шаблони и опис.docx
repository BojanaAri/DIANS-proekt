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E5D" w:rsidRDefault="00652E5D">
      <w:pPr>
        <w:pStyle w:val="normal0"/>
      </w:pPr>
      <w:r>
        <w:t xml:space="preserve">Нашата апликација како дизајн шаблон го користи MVC дизајн шаблонот. Овој дизајн шаблон е најраспространет и најкористен, бидејќи секој дел од кодот е независен и работи како посебен дел. Моделот е одговорен за деловната логика, погледот за прикажување на податоците, а контролерот за справување со барањата кои ги прави корисникот. </w:t>
      </w:r>
    </w:p>
    <w:p w:rsidR="00652E5D" w:rsidRDefault="00652E5D">
      <w:pPr>
        <w:pStyle w:val="normal0"/>
      </w:pPr>
    </w:p>
    <w:p w:rsidR="00652E5D" w:rsidRDefault="00652E5D">
      <w:pPr>
        <w:pStyle w:val="normal0"/>
      </w:pPr>
      <w:r>
        <w:t>За апликацијата да работи брзо и на корисен начин важно е да се користат инстанци од класите кои ќе важат на глобално ниво. Еден ваков шаблон кој го искористивме за ефикасност на кодот е Singleton. Овој шаблон користи само инстанци од класите односно beans. Овие бинови се анотираат со @Service, @Controller, @Repository. Биновите со помош на инјектирање се зачувуваат во контекстот на апликацијата така што, кога се потребни повторно за пристап, се пристапува само таа креирана инстанца, а не повторно целата класа. За читање од базата на податоци го искористивме бинот @Component, со што податоците со таа инстанца се вчитуваат глобално само еднаш.</w:t>
      </w:r>
    </w:p>
    <w:p w:rsidR="00652E5D" w:rsidRDefault="00652E5D">
      <w:pPr>
        <w:pStyle w:val="normal0"/>
      </w:pPr>
    </w:p>
    <w:p w:rsidR="00652E5D" w:rsidRDefault="00652E5D">
      <w:pPr>
        <w:pStyle w:val="normal0"/>
      </w:pPr>
      <w:r>
        <w:t>Исто така, нашата апликација користи повеќе интерфејси, со што се намалува непотребното дуплирање на код, каде само мал дел од работите се разликуваат од класа до класа. Со помош на интерфејсите кодот е почитлив, поразбирлив и лесно може да се менува само имплементацијата на одреден метод.</w:t>
      </w:r>
    </w:p>
    <w:p w:rsidR="00652E5D" w:rsidRDefault="00652E5D">
      <w:pPr>
        <w:pStyle w:val="normal0"/>
      </w:pPr>
    </w:p>
    <w:p w:rsidR="00652E5D" w:rsidRDefault="00652E5D">
      <w:pPr>
        <w:pStyle w:val="normal0"/>
      </w:pPr>
      <w:r>
        <w:t>Со користење на шаблоните за дизајн на софтвер значително се намалува потрошеното време и напорот што се вложува за мали измени во кодот. Апликацијата станува лесно проширлива и лесно се одржува нејзиниот квалитет.</w:t>
      </w:r>
    </w:p>
    <w:sectPr w:rsidR="00652E5D" w:rsidSect="004C624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6241"/>
    <w:rsid w:val="00314956"/>
    <w:rsid w:val="004C6241"/>
    <w:rsid w:val="005D624E"/>
    <w:rsid w:val="00652E5D"/>
    <w:rsid w:val="00924C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4C6241"/>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4C6241"/>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4C6241"/>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4C6241"/>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4C6241"/>
    <w:pPr>
      <w:keepNext/>
      <w:keepLines/>
      <w:spacing w:before="240" w:after="80"/>
      <w:outlineLvl w:val="4"/>
    </w:pPr>
    <w:rPr>
      <w:color w:val="666666"/>
    </w:rPr>
  </w:style>
  <w:style w:type="paragraph" w:styleId="Heading6">
    <w:name w:val="heading 6"/>
    <w:basedOn w:val="normal0"/>
    <w:next w:val="normal0"/>
    <w:link w:val="Heading6Char"/>
    <w:uiPriority w:val="99"/>
    <w:qFormat/>
    <w:rsid w:val="004C6241"/>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F46"/>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BF6F46"/>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BF6F46"/>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BF6F46"/>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BF6F46"/>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BF6F46"/>
    <w:rPr>
      <w:rFonts w:asciiTheme="minorHAnsi" w:eastAsiaTheme="minorEastAsia" w:hAnsiTheme="minorHAnsi" w:cstheme="minorBidi"/>
      <w:b/>
      <w:bCs/>
      <w:lang/>
    </w:rPr>
  </w:style>
  <w:style w:type="paragraph" w:customStyle="1" w:styleId="normal0">
    <w:name w:val="normal"/>
    <w:uiPriority w:val="99"/>
    <w:rsid w:val="004C6241"/>
    <w:pPr>
      <w:spacing w:line="276" w:lineRule="auto"/>
    </w:pPr>
    <w:rPr>
      <w:lang/>
    </w:rPr>
  </w:style>
  <w:style w:type="paragraph" w:styleId="Title">
    <w:name w:val="Title"/>
    <w:basedOn w:val="normal0"/>
    <w:next w:val="normal0"/>
    <w:link w:val="TitleChar"/>
    <w:uiPriority w:val="99"/>
    <w:qFormat/>
    <w:rsid w:val="004C6241"/>
    <w:pPr>
      <w:keepNext/>
      <w:keepLines/>
      <w:spacing w:after="60"/>
    </w:pPr>
    <w:rPr>
      <w:sz w:val="52"/>
      <w:szCs w:val="52"/>
    </w:rPr>
  </w:style>
  <w:style w:type="character" w:customStyle="1" w:styleId="TitleChar">
    <w:name w:val="Title Char"/>
    <w:basedOn w:val="DefaultParagraphFont"/>
    <w:link w:val="Title"/>
    <w:uiPriority w:val="10"/>
    <w:rsid w:val="00BF6F46"/>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4C6241"/>
    <w:pPr>
      <w:keepNext/>
      <w:keepLines/>
      <w:spacing w:after="320"/>
    </w:pPr>
    <w:rPr>
      <w:color w:val="666666"/>
      <w:sz w:val="30"/>
      <w:szCs w:val="30"/>
    </w:rPr>
  </w:style>
  <w:style w:type="character" w:customStyle="1" w:styleId="SubtitleChar">
    <w:name w:val="Subtitle Char"/>
    <w:basedOn w:val="DefaultParagraphFont"/>
    <w:link w:val="Subtitle"/>
    <w:uiPriority w:val="11"/>
    <w:rsid w:val="00BF6F46"/>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Pages>
  <Words>222</Words>
  <Characters>1272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Marija</cp:lastModifiedBy>
  <cp:revision>2</cp:revision>
  <dcterms:created xsi:type="dcterms:W3CDTF">2024-01-28T13:30:00Z</dcterms:created>
  <dcterms:modified xsi:type="dcterms:W3CDTF">2024-01-28T13:33:00Z</dcterms:modified>
</cp:coreProperties>
</file>